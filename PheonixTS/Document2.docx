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18"/>
        <w:gridCol w:w="272"/>
        <w:gridCol w:w="360"/>
        <w:gridCol w:w="87"/>
        <w:gridCol w:w="540"/>
        <w:gridCol w:w="723"/>
        <w:gridCol w:w="270"/>
        <w:gridCol w:w="1350"/>
        <w:gridCol w:w="90"/>
        <w:gridCol w:w="450"/>
        <w:gridCol w:w="900"/>
        <w:gridCol w:w="360"/>
        <w:gridCol w:w="900"/>
        <w:gridCol w:w="1440"/>
      </w:tblGrid>
      <w:tr w:rsidR="006F3C33" w14:paraId="55FA5F3C" w14:textId="77777777" w:rsidTr="008039AB">
        <w:trPr>
          <w:trHeight w:val="1260"/>
          <w:jc w:val="center"/>
        </w:trPr>
        <w:tc>
          <w:tcPr>
            <w:tcW w:w="52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14:paraId="17BAAF85" w14:textId="77777777" w:rsidR="006F3C33" w:rsidRDefault="00A42B79" w:rsidP="006F3C33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E943FA8" wp14:editId="485B12DB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598EA03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69656F">
              <w:t>Invoice</w:t>
            </w:r>
          </w:p>
        </w:tc>
        <w:tc>
          <w:tcPr>
            <w:tcW w:w="4140" w:type="dxa"/>
            <w:gridSpan w:val="6"/>
            <w:shd w:val="clear" w:color="auto" w:fill="FFFFFF"/>
            <w:vAlign w:val="center"/>
          </w:tcPr>
          <w:p w14:paraId="6FEC3D08" w14:textId="77777777" w:rsidR="006F3C33" w:rsidRPr="00B07339" w:rsidRDefault="006F3C33" w:rsidP="00B07339">
            <w:pPr>
              <w:pStyle w:val="DateandNumber"/>
            </w:pPr>
            <w:r w:rsidRPr="00B07339">
              <w:t xml:space="preserve">Date: </w:t>
            </w:r>
            <w:sdt>
              <w:sdtPr>
                <w:id w:val="631673204"/>
                <w:placeholder>
                  <w:docPart w:val="209EBD37ECA1411F99F3970ED448350F"/>
                </w:placeholder>
                <w:date w:fullDate="2017-10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77C07">
                  <w:t>10/23/2017</w:t>
                </w:r>
              </w:sdtContent>
            </w:sdt>
          </w:p>
          <w:p w14:paraId="54EE5331" w14:textId="77777777" w:rsidR="006F3C33" w:rsidRPr="000E042A" w:rsidRDefault="00C040D7" w:rsidP="00B07339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 </w:t>
            </w:r>
            <w:sdt>
              <w:sdtPr>
                <w:id w:val="631673206"/>
                <w:placeholder>
                  <w:docPart w:val="17C49B0B700F4F9E979929A1DAE6E78F"/>
                </w:placeholder>
              </w:sdtPr>
              <w:sdtEndPr/>
              <w:sdtContent>
                <w:r w:rsidR="008039AB">
                  <w:t>100</w:t>
                </w:r>
              </w:sdtContent>
            </w:sdt>
          </w:p>
        </w:tc>
      </w:tr>
      <w:tr w:rsidR="00E95F5D" w:rsidRPr="00B07339" w14:paraId="2C2BF09D" w14:textId="77777777">
        <w:trPr>
          <w:trHeight w:val="2088"/>
          <w:jc w:val="center"/>
        </w:trPr>
        <w:tc>
          <w:tcPr>
            <w:tcW w:w="2337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id w:val="629898825"/>
              <w:placeholder>
                <w:docPart w:val="A421C7860FFE4EE5AC1ECC6591067C50"/>
              </w:placeholder>
            </w:sdtPr>
            <w:sdtEndPr/>
            <w:sdtContent>
              <w:p w14:paraId="012451E0" w14:textId="77777777" w:rsidR="00B07339" w:rsidRPr="00B07339" w:rsidRDefault="00177C07" w:rsidP="00B07339">
                <w:pPr>
                  <w:pStyle w:val="leftalignedtext"/>
                </w:pPr>
                <w:r>
                  <w:t>Ausar McGruder</w:t>
                </w:r>
              </w:p>
            </w:sdtContent>
          </w:sdt>
          <w:sdt>
            <w:sdtPr>
              <w:id w:val="629898827"/>
              <w:placeholder>
                <w:docPart w:val="F6516E4D0DEC4138ADD31D25DCEAA20F"/>
              </w:placeholder>
            </w:sdtPr>
            <w:sdtEndPr/>
            <w:sdtContent>
              <w:p w14:paraId="6965A004" w14:textId="77777777" w:rsidR="00B07339" w:rsidRPr="00B07339" w:rsidRDefault="008A7D01" w:rsidP="00B07339">
                <w:pPr>
                  <w:pStyle w:val="leftalignedtext"/>
                </w:pPr>
                <w:r>
                  <w:t>5567 April Journeys</w:t>
                </w:r>
              </w:p>
              <w:bookmarkStart w:id="0" w:name="_GoBack" w:displacedByCustomXml="next"/>
              <w:bookmarkEnd w:id="0" w:displacedByCustomXml="next"/>
            </w:sdtContent>
          </w:sdt>
          <w:sdt>
            <w:sdtPr>
              <w:id w:val="629898853"/>
              <w:placeholder>
                <w:docPart w:val="580771D515BE4C17A866F4FFCD3A5F4C"/>
              </w:placeholder>
            </w:sdtPr>
            <w:sdtEndPr/>
            <w:sdtContent>
              <w:p w14:paraId="7AB8A8A5" w14:textId="77777777" w:rsidR="00B07339" w:rsidRPr="00B07339" w:rsidRDefault="00177C07" w:rsidP="00B07339">
                <w:pPr>
                  <w:pStyle w:val="leftalignedtext"/>
                </w:pPr>
                <w:r>
                  <w:t>Columbia, MD 21044</w:t>
                </w:r>
              </w:p>
            </w:sdtContent>
          </w:sdt>
          <w:sdt>
            <w:sdtPr>
              <w:id w:val="629898855"/>
              <w:placeholder>
                <w:docPart w:val="9F5D2D1B91AE47A8B7C192E5F83D7C0F"/>
              </w:placeholder>
            </w:sdtPr>
            <w:sdtEndPr/>
            <w:sdtContent>
              <w:p w14:paraId="192ABC87" w14:textId="77777777" w:rsidR="00B07339" w:rsidRPr="00B07339" w:rsidRDefault="008A7D01" w:rsidP="00B07339">
                <w:pPr>
                  <w:pStyle w:val="leftalignedtext"/>
                </w:pPr>
                <w:r>
                  <w:t>443-979-1623</w:t>
                </w:r>
              </w:p>
            </w:sdtContent>
          </w:sdt>
          <w:sdt>
            <w:sdtPr>
              <w:id w:val="629898859"/>
              <w:placeholder>
                <w:docPart w:val="0E6534ED056E4C36BB15940AF6748031"/>
              </w:placeholder>
            </w:sdtPr>
            <w:sdtEndPr/>
            <w:sdtContent>
              <w:p w14:paraId="178F40D1" w14:textId="77777777" w:rsidR="00E95F5D" w:rsidRDefault="008A7D01" w:rsidP="008A7D01">
                <w:pPr>
                  <w:pStyle w:val="leftalignedtext"/>
                </w:pPr>
                <w:r>
                  <w:t xml:space="preserve">ausar.mcgruder92@gmail.com </w:t>
                </w:r>
              </w:p>
            </w:sdtContent>
          </w:sdt>
        </w:tc>
        <w:tc>
          <w:tcPr>
            <w:tcW w:w="1263" w:type="dxa"/>
            <w:gridSpan w:val="2"/>
            <w:shd w:val="clear" w:color="auto" w:fill="auto"/>
          </w:tcPr>
          <w:p w14:paraId="6DB6471F" w14:textId="77777777" w:rsidR="00E95F5D" w:rsidRDefault="00E95F5D" w:rsidP="00D52530">
            <w:pPr>
              <w:pStyle w:val="headingright"/>
            </w:pPr>
            <w:r>
              <w:t>To</w:t>
            </w:r>
          </w:p>
        </w:tc>
        <w:tc>
          <w:tcPr>
            <w:tcW w:w="2160" w:type="dxa"/>
            <w:gridSpan w:val="4"/>
            <w:shd w:val="clear" w:color="auto" w:fill="FFFFFF"/>
          </w:tcPr>
          <w:sdt>
            <w:sdtPr>
              <w:id w:val="629898869"/>
              <w:placeholder>
                <w:docPart w:val="B07861AA4B7B4B249B0D55DFDA8DA403"/>
              </w:placeholder>
            </w:sdtPr>
            <w:sdtEndPr/>
            <w:sdtContent>
              <w:p w14:paraId="04D36F1F" w14:textId="77777777" w:rsidR="00B07339" w:rsidRPr="00B07339" w:rsidRDefault="00177C07" w:rsidP="00B07339">
                <w:pPr>
                  <w:pStyle w:val="rightalignedtext"/>
                </w:pPr>
                <w:r>
                  <w:t>Claude L. Williams</w:t>
                </w:r>
              </w:p>
            </w:sdtContent>
          </w:sdt>
          <w:sdt>
            <w:sdtPr>
              <w:id w:val="629898871"/>
              <w:placeholder>
                <w:docPart w:val="06E104B17C97404299FCB7ED4F32A3E3"/>
              </w:placeholder>
            </w:sdtPr>
            <w:sdtEndPr/>
            <w:sdtContent>
              <w:p w14:paraId="3E5A994E" w14:textId="77777777" w:rsidR="00B07339" w:rsidRPr="00B07339" w:rsidRDefault="00177C07" w:rsidP="00B07339">
                <w:pPr>
                  <w:pStyle w:val="rightalignedtext"/>
                </w:pPr>
                <w:r>
                  <w:t>CyNtelligent Solutions, LLC</w:t>
                </w:r>
              </w:p>
            </w:sdtContent>
          </w:sdt>
          <w:sdt>
            <w:sdtPr>
              <w:id w:val="629898873"/>
              <w:placeholder>
                <w:docPart w:val="444ECFA9107447B4B3501F7C7CC135BF"/>
              </w:placeholder>
            </w:sdtPr>
            <w:sdtEndPr/>
            <w:sdtContent>
              <w:p w14:paraId="34B82326" w14:textId="77777777" w:rsidR="00B07339" w:rsidRPr="00B07339" w:rsidRDefault="00177C07" w:rsidP="00B07339">
                <w:pPr>
                  <w:pStyle w:val="rightalignedtext"/>
                </w:pPr>
                <w:r>
                  <w:t>1104 Chillum Manor Rd</w:t>
                </w:r>
              </w:p>
            </w:sdtContent>
          </w:sdt>
          <w:sdt>
            <w:sdtPr>
              <w:id w:val="629898875"/>
              <w:placeholder>
                <w:docPart w:val="02F642F253AA41CE87FF3596694D26FE"/>
              </w:placeholder>
            </w:sdtPr>
            <w:sdtEndPr/>
            <w:sdtContent>
              <w:p w14:paraId="17292C2B" w14:textId="77777777" w:rsidR="00B07339" w:rsidRPr="00B07339" w:rsidRDefault="00177C07" w:rsidP="00B07339">
                <w:pPr>
                  <w:pStyle w:val="rightalignedtext"/>
                </w:pPr>
                <w:r>
                  <w:t>Hyattsville, MD 20783</w:t>
                </w:r>
              </w:p>
            </w:sdtContent>
          </w:sdt>
          <w:p w14:paraId="21902C6A" w14:textId="77777777" w:rsidR="00B07339" w:rsidRPr="00B07339" w:rsidRDefault="00177C07" w:rsidP="00B07339">
            <w:pPr>
              <w:pStyle w:val="rightalignedtext"/>
            </w:pPr>
            <w:r>
              <w:t>202-630-9672</w:t>
            </w:r>
          </w:p>
          <w:p w14:paraId="33049A3A" w14:textId="77777777" w:rsidR="00E95F5D" w:rsidRDefault="00E95F5D" w:rsidP="008039AB">
            <w:pPr>
              <w:pStyle w:val="rightalignedtext"/>
              <w:jc w:val="center"/>
            </w:pPr>
          </w:p>
        </w:tc>
        <w:tc>
          <w:tcPr>
            <w:tcW w:w="1260" w:type="dxa"/>
            <w:gridSpan w:val="2"/>
            <w:shd w:val="clear" w:color="auto" w:fill="auto"/>
          </w:tcPr>
          <w:p w14:paraId="529D73FE" w14:textId="77777777" w:rsidR="00E95F5D" w:rsidRDefault="002F2777" w:rsidP="00E95F5D">
            <w:pPr>
              <w:pStyle w:val="headingright"/>
            </w:pPr>
            <w:r>
              <w:t xml:space="preserve">Ship </w:t>
            </w:r>
            <w:r w:rsidR="00E95F5D">
              <w:t>To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id w:val="631673180"/>
              <w:placeholder>
                <w:docPart w:val="E67A31D7285D441F85E018459FF0D4F7"/>
              </w:placeholder>
            </w:sdtPr>
            <w:sdtEndPr/>
            <w:sdtContent>
              <w:p w14:paraId="7D77B7B4" w14:textId="77777777" w:rsidR="00B07339" w:rsidRPr="00B07339" w:rsidRDefault="00177C07" w:rsidP="00B07339">
                <w:pPr>
                  <w:pStyle w:val="rightalignedtext"/>
                </w:pPr>
                <w:r>
                  <w:t>Aiyshen Gilliam</w:t>
                </w:r>
              </w:p>
            </w:sdtContent>
          </w:sdt>
          <w:sdt>
            <w:sdtPr>
              <w:id w:val="631673181"/>
              <w:placeholder>
                <w:docPart w:val="83A8718130E04184B752E52446442FA3"/>
              </w:placeholder>
            </w:sdtPr>
            <w:sdtEndPr/>
            <w:sdtContent>
              <w:p w14:paraId="74CF6BD3" w14:textId="77777777" w:rsidR="00B07339" w:rsidRPr="00B07339" w:rsidRDefault="00177C07" w:rsidP="00B07339">
                <w:pPr>
                  <w:pStyle w:val="rightalignedtext"/>
                </w:pPr>
                <w:r>
                  <w:t>Phoenix TS</w:t>
                </w:r>
              </w:p>
            </w:sdtContent>
          </w:sdt>
          <w:sdt>
            <w:sdtPr>
              <w:id w:val="631673182"/>
              <w:placeholder>
                <w:docPart w:val="B9CBCE8F5E97473CA585D30CD54164D9"/>
              </w:placeholder>
            </w:sdtPr>
            <w:sdtEndPr/>
            <w:sdtContent>
              <w:p w14:paraId="54686C2C" w14:textId="77777777" w:rsidR="00B07339" w:rsidRPr="00B07339" w:rsidRDefault="00177C07" w:rsidP="00B07339">
                <w:pPr>
                  <w:pStyle w:val="rightalignedtext"/>
                </w:pPr>
                <w:r>
                  <w:t>10420 Little Patuxent Pkwy Suite 500</w:t>
                </w:r>
              </w:p>
            </w:sdtContent>
          </w:sdt>
          <w:sdt>
            <w:sdtPr>
              <w:id w:val="631673183"/>
              <w:placeholder>
                <w:docPart w:val="D6BD6818E9354CE3B72DEC058F2034F3"/>
              </w:placeholder>
            </w:sdtPr>
            <w:sdtEndPr/>
            <w:sdtContent>
              <w:p w14:paraId="450AAAD4" w14:textId="77777777" w:rsidR="00B07339" w:rsidRPr="00B07339" w:rsidRDefault="00177C07" w:rsidP="00B07339">
                <w:pPr>
                  <w:pStyle w:val="rightalignedtext"/>
                </w:pPr>
                <w:r>
                  <w:t>Columbia, MD 21044</w:t>
                </w:r>
              </w:p>
            </w:sdtContent>
          </w:sdt>
          <w:sdt>
            <w:sdtPr>
              <w:id w:val="631673184"/>
              <w:placeholder>
                <w:docPart w:val="BA70EDB429514647AA5FFB4AB91282F0"/>
              </w:placeholder>
            </w:sdtPr>
            <w:sdtEndPr/>
            <w:sdtContent>
              <w:p w14:paraId="45484E7F" w14:textId="77777777" w:rsidR="00B07339" w:rsidRPr="00B07339" w:rsidRDefault="00177C07" w:rsidP="00B07339">
                <w:pPr>
                  <w:pStyle w:val="rightalignedtext"/>
                </w:pPr>
                <w:r>
                  <w:t>301-258-8200</w:t>
                </w:r>
              </w:p>
            </w:sdtContent>
          </w:sdt>
          <w:p w14:paraId="01F842EB" w14:textId="77777777" w:rsidR="00E95F5D" w:rsidRPr="00B07339" w:rsidRDefault="00E95F5D" w:rsidP="008039AB">
            <w:pPr>
              <w:pStyle w:val="rightalignedtext"/>
              <w:jc w:val="center"/>
            </w:pPr>
          </w:p>
        </w:tc>
      </w:tr>
      <w:tr w:rsidR="00E95F5D" w:rsidRPr="00912BEF" w14:paraId="08557818" w14:textId="77777777" w:rsidTr="00B07339">
        <w:trPr>
          <w:trHeight w:val="288"/>
          <w:jc w:val="center"/>
        </w:trPr>
        <w:tc>
          <w:tcPr>
            <w:tcW w:w="9360" w:type="dxa"/>
            <w:gridSpan w:val="14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2CBA7634" w14:textId="77777777" w:rsidR="00E95F5D" w:rsidRPr="00912BEF" w:rsidRDefault="00E95F5D" w:rsidP="002F2777"/>
        </w:tc>
      </w:tr>
      <w:tr w:rsidR="00EC0AC2" w:rsidRPr="00912BEF" w14:paraId="6565CFF7" w14:textId="77777777" w:rsidTr="008039AB">
        <w:trPr>
          <w:gridAfter w:val="5"/>
          <w:wAfter w:w="4050" w:type="dxa"/>
          <w:trHeight w:val="359"/>
          <w:jc w:val="center"/>
        </w:trPr>
        <w:tc>
          <w:tcPr>
            <w:tcW w:w="225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1ECE3F8" w14:textId="77777777" w:rsidR="00EC0AC2" w:rsidRPr="00912BEF" w:rsidRDefault="00EC0AC2" w:rsidP="0094554D">
            <w:pPr>
              <w:pStyle w:val="columnheadings"/>
            </w:pPr>
            <w:r>
              <w:t>Trainer</w:t>
            </w:r>
          </w:p>
        </w:tc>
        <w:tc>
          <w:tcPr>
            <w:tcW w:w="16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7F2843A" w14:textId="77777777" w:rsidR="00EC0AC2" w:rsidRPr="00912BEF" w:rsidRDefault="00EC0AC2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DC76475" w14:textId="77777777" w:rsidR="00EC0AC2" w:rsidRPr="00912BEF" w:rsidRDefault="00EC0AC2" w:rsidP="0094554D">
            <w:pPr>
              <w:pStyle w:val="columnheadings"/>
            </w:pPr>
            <w:r>
              <w:t>Due Date</w:t>
            </w:r>
          </w:p>
        </w:tc>
      </w:tr>
      <w:tr w:rsidR="00EC0AC2" w:rsidRPr="00912BEF" w14:paraId="69E79CF0" w14:textId="77777777" w:rsidTr="008039AB">
        <w:trPr>
          <w:gridAfter w:val="5"/>
          <w:wAfter w:w="4050" w:type="dxa"/>
          <w:trHeight w:val="285"/>
          <w:jc w:val="center"/>
        </w:trPr>
        <w:tc>
          <w:tcPr>
            <w:tcW w:w="225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DE8337D" w14:textId="77777777" w:rsidR="00EC0AC2" w:rsidRPr="00912BEF" w:rsidRDefault="00177C07" w:rsidP="00A119AC">
            <w:r>
              <w:t>Ausar McGruder</w:t>
            </w:r>
          </w:p>
        </w:tc>
        <w:tc>
          <w:tcPr>
            <w:tcW w:w="16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00C0673" w14:textId="77777777" w:rsidR="00EC0AC2" w:rsidRDefault="00177C07" w:rsidP="00A119AC">
            <w:r>
              <w:t>Net 30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8601A8F" w14:textId="77777777" w:rsidR="00EC0AC2" w:rsidRPr="00912BEF" w:rsidRDefault="00177C07" w:rsidP="00A119AC">
            <w:r>
              <w:t>11/23/2017</w:t>
            </w:r>
          </w:p>
        </w:tc>
      </w:tr>
      <w:tr w:rsidR="00E95F5D" w:rsidRPr="00912BEF" w14:paraId="48C04E92" w14:textId="77777777" w:rsidTr="00B07339">
        <w:trPr>
          <w:trHeight w:val="288"/>
          <w:jc w:val="center"/>
        </w:trPr>
        <w:tc>
          <w:tcPr>
            <w:tcW w:w="9360" w:type="dxa"/>
            <w:gridSpan w:val="1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757C9DD8" w14:textId="77777777" w:rsidR="00E95F5D" w:rsidRPr="00912BEF" w:rsidRDefault="00E95F5D" w:rsidP="002F2777"/>
        </w:tc>
      </w:tr>
      <w:tr w:rsidR="00E95F5D" w:rsidRPr="00912BEF" w14:paraId="5A337946" w14:textId="77777777" w:rsidTr="008039AB">
        <w:trPr>
          <w:trHeight w:val="288"/>
          <w:jc w:val="center"/>
        </w:trPr>
        <w:tc>
          <w:tcPr>
            <w:tcW w:w="18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14930E7C" w14:textId="77777777" w:rsidR="00E95F5D" w:rsidRPr="00912BEF" w:rsidRDefault="00EC0AC2" w:rsidP="006869C1">
            <w:pPr>
              <w:pStyle w:val="columnheadings"/>
            </w:pPr>
            <w:r>
              <w:t>Delivery Dates</w:t>
            </w:r>
          </w:p>
        </w:tc>
        <w:tc>
          <w:tcPr>
            <w:tcW w:w="98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689F5D8C" w14:textId="77777777" w:rsidR="00E95F5D" w:rsidRPr="00912BEF" w:rsidRDefault="00EC0AC2" w:rsidP="006869C1">
            <w:pPr>
              <w:pStyle w:val="columnheadings"/>
            </w:pPr>
            <w:r>
              <w:t>Course</w:t>
            </w:r>
          </w:p>
        </w:tc>
        <w:tc>
          <w:tcPr>
            <w:tcW w:w="234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4D4AE08" w14:textId="77777777" w:rsidR="00E95F5D" w:rsidRPr="00912BEF" w:rsidRDefault="00E95F5D" w:rsidP="006869C1">
            <w:pPr>
              <w:pStyle w:val="columnheadings"/>
            </w:pPr>
            <w:r>
              <w:t>Description</w:t>
            </w: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2E255182" w14:textId="77777777" w:rsidR="00E95F5D" w:rsidRPr="00912BEF" w:rsidRDefault="00E95F5D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68B4B194" w14:textId="77777777" w:rsidR="00E95F5D" w:rsidRPr="00912BEF" w:rsidRDefault="008039AB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770D744C" w14:textId="77777777" w:rsidR="00E95F5D" w:rsidRPr="00912BEF" w:rsidRDefault="00E95F5D" w:rsidP="006869C1">
            <w:pPr>
              <w:pStyle w:val="columnheadings"/>
            </w:pPr>
            <w:r>
              <w:t>Line Total</w:t>
            </w:r>
          </w:p>
        </w:tc>
      </w:tr>
      <w:tr w:rsidR="00E95F5D" w:rsidRPr="00912BEF" w14:paraId="54D40A79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3C06167" w14:textId="77777777" w:rsidR="00E95F5D" w:rsidRPr="00912BEF" w:rsidRDefault="00177C07" w:rsidP="00A119AC">
            <w:r>
              <w:t>10/23</w:t>
            </w:r>
            <w:r w:rsidR="008039AB">
              <w:t xml:space="preserve"> – </w:t>
            </w:r>
            <w:r>
              <w:t>10</w:t>
            </w:r>
            <w:r w:rsidR="008039AB">
              <w:t>/</w:t>
            </w:r>
            <w:r>
              <w:t>25</w:t>
            </w:r>
            <w:r w:rsidR="008039AB">
              <w:t>, 2017</w:t>
            </w:r>
          </w:p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6656046" w14:textId="77777777" w:rsidR="00E95F5D" w:rsidRPr="00912BEF" w:rsidRDefault="00177C07" w:rsidP="00A119AC">
            <w:r>
              <w:t>Python</w:t>
            </w:r>
          </w:p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A2B0537" w14:textId="77777777" w:rsidR="00E95F5D" w:rsidRPr="00912BEF" w:rsidRDefault="00177C07" w:rsidP="00A119AC">
            <w:r>
              <w:t>Python Introduction</w:t>
            </w:r>
          </w:p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F73FA20" w14:textId="77777777" w:rsidR="00E95F5D" w:rsidRPr="00912BEF" w:rsidRDefault="00177C07" w:rsidP="00A119AC">
            <w:pPr>
              <w:pStyle w:val="Amount"/>
            </w:pPr>
            <w:r>
              <w:t>$5</w:t>
            </w:r>
            <w:r w:rsidR="008039AB">
              <w:t>00.00/ day</w:t>
            </w: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F4F943C" w14:textId="77777777" w:rsidR="00E95F5D" w:rsidRPr="00912BEF" w:rsidRDefault="008039AB" w:rsidP="00A119AC">
            <w:pPr>
              <w:pStyle w:val="Amount"/>
            </w:pPr>
            <w:r>
              <w:t>0.00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AF6B03E" w14:textId="77777777" w:rsidR="00E95F5D" w:rsidRPr="00912BEF" w:rsidRDefault="00177C07" w:rsidP="00A119AC">
            <w:pPr>
              <w:pStyle w:val="Amount"/>
            </w:pPr>
            <w:r>
              <w:t>$1,5</w:t>
            </w:r>
            <w:r w:rsidR="008039AB">
              <w:t>00.00</w:t>
            </w:r>
          </w:p>
        </w:tc>
      </w:tr>
      <w:tr w:rsidR="00E95F5D" w:rsidRPr="00912BEF" w14:paraId="21096230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65A29687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759954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87EEA7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CDB4CEB" w14:textId="77777777" w:rsidR="00E95F5D" w:rsidRPr="00912BEF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4229B74" w14:textId="77777777" w:rsidR="00E95F5D" w:rsidRPr="00912BEF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EB280F0" w14:textId="77777777" w:rsidR="00E95F5D" w:rsidRPr="00912BEF" w:rsidRDefault="00E95F5D" w:rsidP="00A119AC">
            <w:pPr>
              <w:pStyle w:val="Amount"/>
            </w:pPr>
          </w:p>
        </w:tc>
      </w:tr>
      <w:tr w:rsidR="00E95F5D" w:rsidRPr="00912BEF" w14:paraId="0F7BB047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0088D9A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32D0F54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2B2072C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2C9FB8D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9C41E85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D3CD67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12A0A70A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17264EB0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A586F0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366639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1FC8C05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0948AA4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D975B91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30DAEA54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3834F603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2CEA096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BF38FFB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9E762D5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CC74643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3DF8416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1B8FC5A2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595C640B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76D76E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338436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D63B8A6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5AF9883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C7ABC1F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4BF36D19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759D9F8E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AFF0445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453A44E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7D32AFC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B24FFE7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57A3295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10506911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54AD324B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6F5BC3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200CA0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1291263A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65743936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6C3CB06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6E4C3958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77DB7A61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9F2C6D6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1C2D34A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A3085AB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284A50C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5BC927A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3F84B36B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D40DBCD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3D4AF9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7203E8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F0C9FC4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1259FCCB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143C260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4803EACD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0E3E1D7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15BEA5F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E3AFC40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7EC16DE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736008A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BF8952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02E5427B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59539669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BE0F1C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56A49F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AF666EA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19D7024A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687F9E35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2DFA98D1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30341963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9BEC75A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6F2B71E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867B133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05A6F4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CE2A5AC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104352D3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01C561E5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494B1D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D33E7F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D11905B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15DBB1ED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84593C9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13E89416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1CD231A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5C843A2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ED7779E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B14CA1C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79A4241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3EC864A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1FCE5E81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5C85C33E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A004A8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DF606C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782DC56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24BA58F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B1B4261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74C0D195" w14:textId="77777777" w:rsidTr="008039AB">
        <w:trPr>
          <w:trHeight w:val="285"/>
          <w:jc w:val="center"/>
        </w:trPr>
        <w:tc>
          <w:tcPr>
            <w:tcW w:w="1890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B0C377B" w14:textId="77777777" w:rsidR="00E95F5D" w:rsidRPr="00912BEF" w:rsidRDefault="00E95F5D" w:rsidP="00A119AC"/>
        </w:tc>
        <w:tc>
          <w:tcPr>
            <w:tcW w:w="987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EB94180" w14:textId="77777777" w:rsidR="00E95F5D" w:rsidRPr="00912BEF" w:rsidRDefault="00E95F5D" w:rsidP="00A119AC"/>
        </w:tc>
        <w:tc>
          <w:tcPr>
            <w:tcW w:w="2343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412A0D9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9B1540A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260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2F1C7BF" w14:textId="77777777" w:rsidR="00E95F5D" w:rsidRPr="00A119AC" w:rsidRDefault="00E95F5D" w:rsidP="00A119AC">
            <w:pPr>
              <w:pStyle w:val="Amount"/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88A222" w14:textId="77777777" w:rsidR="00E95F5D" w:rsidRPr="00A119AC" w:rsidRDefault="00E95F5D" w:rsidP="00A119AC">
            <w:pPr>
              <w:pStyle w:val="Amount"/>
            </w:pPr>
          </w:p>
        </w:tc>
      </w:tr>
      <w:tr w:rsidR="00E95F5D" w:rsidRPr="00912BEF" w14:paraId="744C200C" w14:textId="77777777" w:rsidTr="008039AB">
        <w:trPr>
          <w:trHeight w:val="285"/>
          <w:jc w:val="center"/>
        </w:trPr>
        <w:tc>
          <w:tcPr>
            <w:tcW w:w="6660" w:type="dxa"/>
            <w:gridSpan w:val="11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4353C2A" w14:textId="77777777" w:rsidR="00E95F5D" w:rsidRPr="00A119AC" w:rsidRDefault="00E95F5D" w:rsidP="00A119AC">
            <w:pPr>
              <w:pStyle w:val="labels"/>
            </w:pPr>
            <w:r>
              <w:t>Total Discount</w:t>
            </w:r>
          </w:p>
        </w:tc>
        <w:tc>
          <w:tcPr>
            <w:tcW w:w="126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2951D4A0" w14:textId="77777777" w:rsidR="00E95F5D" w:rsidRPr="00A119AC" w:rsidRDefault="008039AB" w:rsidP="00A119AC">
            <w:pPr>
              <w:pStyle w:val="Amount"/>
            </w:pPr>
            <w:r>
              <w:t>0.00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4356CEE6" w14:textId="77777777" w:rsidR="00E95F5D" w:rsidRPr="00A119AC" w:rsidRDefault="008039AB" w:rsidP="00A119AC">
            <w:pPr>
              <w:pStyle w:val="Amount"/>
            </w:pPr>
            <w:r>
              <w:t>$</w:t>
            </w:r>
            <w:r w:rsidR="00177C07">
              <w:t>1,500.00</w:t>
            </w:r>
          </w:p>
        </w:tc>
      </w:tr>
      <w:tr w:rsidR="00E95F5D" w:rsidRPr="00912BEF" w14:paraId="0B7934B5" w14:textId="77777777" w:rsidTr="00B07339">
        <w:trPr>
          <w:trHeight w:val="285"/>
          <w:jc w:val="center"/>
        </w:trPr>
        <w:tc>
          <w:tcPr>
            <w:tcW w:w="7920" w:type="dxa"/>
            <w:gridSpan w:val="13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7766C0A" w14:textId="77777777" w:rsidR="00E95F5D" w:rsidRPr="00A119AC" w:rsidRDefault="00E95F5D" w:rsidP="00A119AC">
            <w:pPr>
              <w:pStyle w:val="labels"/>
            </w:pPr>
            <w:r>
              <w:t>Total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51B82E5" w14:textId="77777777" w:rsidR="00E95F5D" w:rsidRPr="00A119AC" w:rsidRDefault="008039AB" w:rsidP="00A119AC">
            <w:pPr>
              <w:pStyle w:val="Amount"/>
            </w:pPr>
            <w:r>
              <w:t>$</w:t>
            </w:r>
            <w:r w:rsidR="00177C07">
              <w:t>1</w:t>
            </w:r>
            <w:r>
              <w:t>,</w:t>
            </w:r>
            <w:r w:rsidR="00177C07">
              <w:t>500.00</w:t>
            </w:r>
          </w:p>
        </w:tc>
      </w:tr>
      <w:tr w:rsidR="00E95F5D" w:rsidRPr="00912BEF" w14:paraId="6CB9CAC1" w14:textId="77777777" w:rsidTr="008039AB">
        <w:trPr>
          <w:trHeight w:val="800"/>
          <w:jc w:val="center"/>
        </w:trPr>
        <w:tc>
          <w:tcPr>
            <w:tcW w:w="1618" w:type="dxa"/>
            <w:shd w:val="clear" w:color="auto" w:fill="FFFFFF"/>
            <w:tcMar>
              <w:top w:w="0" w:type="dxa"/>
            </w:tcMar>
            <w:vAlign w:val="center"/>
          </w:tcPr>
          <w:p w14:paraId="43E7A8FE" w14:textId="77777777" w:rsidR="00E95F5D" w:rsidRDefault="00E95F5D" w:rsidP="002F2777"/>
        </w:tc>
        <w:tc>
          <w:tcPr>
            <w:tcW w:w="3602" w:type="dxa"/>
            <w:gridSpan w:val="7"/>
            <w:shd w:val="clear" w:color="auto" w:fill="FFFFFF"/>
            <w:vAlign w:val="bottom"/>
          </w:tcPr>
          <w:p w14:paraId="294AFCAE" w14:textId="77777777" w:rsidR="00E95F5D" w:rsidRDefault="00E95F5D" w:rsidP="00B07339">
            <w:pPr>
              <w:pStyle w:val="slogan"/>
            </w:pPr>
          </w:p>
        </w:tc>
        <w:tc>
          <w:tcPr>
            <w:tcW w:w="4140" w:type="dxa"/>
            <w:gridSpan w:val="6"/>
            <w:shd w:val="clear" w:color="auto" w:fill="FFFFFF"/>
            <w:vAlign w:val="center"/>
          </w:tcPr>
          <w:p w14:paraId="3CCC61F9" w14:textId="77777777" w:rsidR="00E95F5D" w:rsidRDefault="00E95F5D" w:rsidP="00E738A6">
            <w:pPr>
              <w:pStyle w:val="lowertext"/>
            </w:pPr>
            <w:r>
              <w:t xml:space="preserve">Make all checks payable to </w:t>
            </w:r>
            <w:sdt>
              <w:sdtPr>
                <w:id w:val="631673210"/>
                <w:placeholder>
                  <w:docPart w:val="152AA96174374C0380B964C9CB2EC9D2"/>
                </w:placeholder>
              </w:sdtPr>
              <w:sdtEndPr/>
              <w:sdtContent>
                <w:r w:rsidR="00177C07">
                  <w:t>Ausar McGruder</w:t>
                </w:r>
              </w:sdtContent>
            </w:sdt>
          </w:p>
          <w:p w14:paraId="07D7613B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2EA44267" w14:textId="77777777" w:rsidR="007F5BB3" w:rsidRDefault="007F5BB3" w:rsidP="00C41844"/>
    <w:sectPr w:rsidR="007F5BB3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MDQ3NDQxMzAyNDFS0lEKTi0uzszPAykwrAUAL+Bq9iwAAAA="/>
  </w:docVars>
  <w:rsids>
    <w:rsidRoot w:val="00177C07"/>
    <w:rsid w:val="00010191"/>
    <w:rsid w:val="00024856"/>
    <w:rsid w:val="00046787"/>
    <w:rsid w:val="00061BE1"/>
    <w:rsid w:val="000653AC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77C07"/>
    <w:rsid w:val="00181917"/>
    <w:rsid w:val="001B4F7A"/>
    <w:rsid w:val="001B70FF"/>
    <w:rsid w:val="001F0F9F"/>
    <w:rsid w:val="002025E8"/>
    <w:rsid w:val="00202E66"/>
    <w:rsid w:val="00227D2A"/>
    <w:rsid w:val="00237E66"/>
    <w:rsid w:val="002523E9"/>
    <w:rsid w:val="00297A63"/>
    <w:rsid w:val="002D128D"/>
    <w:rsid w:val="002F2777"/>
    <w:rsid w:val="002F6035"/>
    <w:rsid w:val="00304275"/>
    <w:rsid w:val="003055DC"/>
    <w:rsid w:val="00311C97"/>
    <w:rsid w:val="00320771"/>
    <w:rsid w:val="003272DA"/>
    <w:rsid w:val="00385176"/>
    <w:rsid w:val="003E5FCD"/>
    <w:rsid w:val="004077A8"/>
    <w:rsid w:val="00416DD9"/>
    <w:rsid w:val="00441785"/>
    <w:rsid w:val="00442CDA"/>
    <w:rsid w:val="00446C27"/>
    <w:rsid w:val="004471ED"/>
    <w:rsid w:val="0045588D"/>
    <w:rsid w:val="00455F93"/>
    <w:rsid w:val="004F202D"/>
    <w:rsid w:val="005209B5"/>
    <w:rsid w:val="00521569"/>
    <w:rsid w:val="0057647C"/>
    <w:rsid w:val="00577677"/>
    <w:rsid w:val="005847BB"/>
    <w:rsid w:val="005865E7"/>
    <w:rsid w:val="005F3BA8"/>
    <w:rsid w:val="00600046"/>
    <w:rsid w:val="00646D51"/>
    <w:rsid w:val="006869C1"/>
    <w:rsid w:val="0069656F"/>
    <w:rsid w:val="006A7C63"/>
    <w:rsid w:val="006F3C33"/>
    <w:rsid w:val="00704C33"/>
    <w:rsid w:val="00705D71"/>
    <w:rsid w:val="007275BF"/>
    <w:rsid w:val="0073501C"/>
    <w:rsid w:val="00750613"/>
    <w:rsid w:val="00776BCB"/>
    <w:rsid w:val="007B38EB"/>
    <w:rsid w:val="007F242B"/>
    <w:rsid w:val="007F5BB3"/>
    <w:rsid w:val="008039AB"/>
    <w:rsid w:val="008171B1"/>
    <w:rsid w:val="00820427"/>
    <w:rsid w:val="00886B28"/>
    <w:rsid w:val="008A7D01"/>
    <w:rsid w:val="008C58CA"/>
    <w:rsid w:val="008C5A0E"/>
    <w:rsid w:val="008D1664"/>
    <w:rsid w:val="008E45DF"/>
    <w:rsid w:val="008E5F43"/>
    <w:rsid w:val="00912BEF"/>
    <w:rsid w:val="0094554D"/>
    <w:rsid w:val="00953D43"/>
    <w:rsid w:val="00954EF9"/>
    <w:rsid w:val="00955153"/>
    <w:rsid w:val="009B3608"/>
    <w:rsid w:val="009B6CF5"/>
    <w:rsid w:val="009C1CA5"/>
    <w:rsid w:val="009C28E3"/>
    <w:rsid w:val="009D7158"/>
    <w:rsid w:val="00A119AC"/>
    <w:rsid w:val="00A27EC3"/>
    <w:rsid w:val="00A42A8C"/>
    <w:rsid w:val="00A42B79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B07339"/>
    <w:rsid w:val="00B36453"/>
    <w:rsid w:val="00BE0AE9"/>
    <w:rsid w:val="00BF5438"/>
    <w:rsid w:val="00C040D7"/>
    <w:rsid w:val="00C41844"/>
    <w:rsid w:val="00C50F0E"/>
    <w:rsid w:val="00C54AE4"/>
    <w:rsid w:val="00CA1C8D"/>
    <w:rsid w:val="00CB2C8A"/>
    <w:rsid w:val="00CC1DC3"/>
    <w:rsid w:val="00CD3C2A"/>
    <w:rsid w:val="00D00A06"/>
    <w:rsid w:val="00D52530"/>
    <w:rsid w:val="00D719AB"/>
    <w:rsid w:val="00D824D4"/>
    <w:rsid w:val="00DB6D0A"/>
    <w:rsid w:val="00DF1EAB"/>
    <w:rsid w:val="00E020A7"/>
    <w:rsid w:val="00E2150E"/>
    <w:rsid w:val="00E215DD"/>
    <w:rsid w:val="00E47F00"/>
    <w:rsid w:val="00E51FBA"/>
    <w:rsid w:val="00E52614"/>
    <w:rsid w:val="00E64F22"/>
    <w:rsid w:val="00E71F6E"/>
    <w:rsid w:val="00E722D5"/>
    <w:rsid w:val="00E738A6"/>
    <w:rsid w:val="00E73C15"/>
    <w:rsid w:val="00E95F5D"/>
    <w:rsid w:val="00E97E88"/>
    <w:rsid w:val="00EB4F05"/>
    <w:rsid w:val="00EC0AC2"/>
    <w:rsid w:val="00ED5BBA"/>
    <w:rsid w:val="00F006F7"/>
    <w:rsid w:val="00F01E9A"/>
    <w:rsid w:val="00F4184E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0A4AC602"/>
  <w15:docId w15:val="{B7B8E0B2-BE39-4E02-833E-990A0A0A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illiams\OneDrive\IIUSA\Claude%20Training%20Invoice%20-%20IIUSA%20March%20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9EBD37ECA1411F99F3970ED4483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7AE56-677C-44CB-A299-C7D77C7C0BA7}"/>
      </w:docPartPr>
      <w:docPartBody>
        <w:p w:rsidR="00CC7A9E" w:rsidRDefault="006462EC">
          <w:pPr>
            <w:pStyle w:val="209EBD37ECA1411F99F3970ED448350F"/>
          </w:pPr>
          <w:r>
            <w:rPr>
              <w:rStyle w:val="PlaceholderText"/>
            </w:rPr>
            <w:t>[Enter a Date]</w:t>
          </w:r>
        </w:p>
      </w:docPartBody>
    </w:docPart>
    <w:docPart>
      <w:docPartPr>
        <w:name w:val="17C49B0B700F4F9E979929A1DAE6E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444A-AE4D-4CF6-9112-225BBEE39A99}"/>
      </w:docPartPr>
      <w:docPartBody>
        <w:p w:rsidR="00CC7A9E" w:rsidRDefault="006462EC">
          <w:pPr>
            <w:pStyle w:val="17C49B0B700F4F9E979929A1DAE6E78F"/>
          </w:pPr>
          <w:r>
            <w:rPr>
              <w:rStyle w:val="PlaceholderText"/>
            </w:rPr>
            <w:t>[100]</w:t>
          </w:r>
        </w:p>
      </w:docPartBody>
    </w:docPart>
    <w:docPart>
      <w:docPartPr>
        <w:name w:val="A421C7860FFE4EE5AC1ECC6591067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1A0A0-67E7-4AF2-A9B8-B7A1765D6D4F}"/>
      </w:docPartPr>
      <w:docPartBody>
        <w:p w:rsidR="00CC7A9E" w:rsidRDefault="006462EC">
          <w:pPr>
            <w:pStyle w:val="A421C7860FFE4EE5AC1ECC6591067C50"/>
          </w:pPr>
          <w:r w:rsidRPr="00B07339">
            <w:rPr>
              <w:rStyle w:val="PlaceholderText"/>
            </w:rPr>
            <w:t>[Your Company Name]</w:t>
          </w:r>
        </w:p>
      </w:docPartBody>
    </w:docPart>
    <w:docPart>
      <w:docPartPr>
        <w:name w:val="F6516E4D0DEC4138ADD31D25DCEAA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02F49-3E2C-42A7-8412-B774C17FF0CA}"/>
      </w:docPartPr>
      <w:docPartBody>
        <w:p w:rsidR="00CC7A9E" w:rsidRDefault="006462EC">
          <w:pPr>
            <w:pStyle w:val="F6516E4D0DEC4138ADD31D25DCEAA20F"/>
          </w:pPr>
          <w:r w:rsidRPr="00B07339">
            <w:t>[Street Address]</w:t>
          </w:r>
        </w:p>
      </w:docPartBody>
    </w:docPart>
    <w:docPart>
      <w:docPartPr>
        <w:name w:val="580771D515BE4C17A866F4FFCD3A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8BA3-822C-4776-8B5E-8D9F9E478D51}"/>
      </w:docPartPr>
      <w:docPartBody>
        <w:p w:rsidR="00CC7A9E" w:rsidRDefault="006462EC">
          <w:pPr>
            <w:pStyle w:val="580771D515BE4C17A866F4FFCD3A5F4C"/>
          </w:pPr>
          <w:r w:rsidRPr="00B07339">
            <w:t>[City, ST  ZIP Code</w:t>
          </w:r>
          <w:r w:rsidRPr="00B07339">
            <w:rPr>
              <w:rFonts w:hint="eastAsia"/>
            </w:rPr>
            <w:t>]</w:t>
          </w:r>
        </w:p>
      </w:docPartBody>
    </w:docPart>
    <w:docPart>
      <w:docPartPr>
        <w:name w:val="9F5D2D1B91AE47A8B7C192E5F83D7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5F67-E3AB-430F-A9C3-BF3F37EB7046}"/>
      </w:docPartPr>
      <w:docPartBody>
        <w:p w:rsidR="00CC7A9E" w:rsidRDefault="006462EC">
          <w:pPr>
            <w:pStyle w:val="9F5D2D1B91AE47A8B7C192E5F83D7C0F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0E6534ED056E4C36BB15940AF674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F50B8-4CDD-40C9-A6FD-49E890D61D89}"/>
      </w:docPartPr>
      <w:docPartBody>
        <w:p w:rsidR="00CC7A9E" w:rsidRDefault="006462EC">
          <w:pPr>
            <w:pStyle w:val="0E6534ED056E4C36BB15940AF6748031"/>
          </w:pPr>
          <w:r w:rsidRPr="00B07339">
            <w:rPr>
              <w:rStyle w:val="PlaceholderText"/>
            </w:rPr>
            <w:t>[e-mail]</w:t>
          </w:r>
        </w:p>
      </w:docPartBody>
    </w:docPart>
    <w:docPart>
      <w:docPartPr>
        <w:name w:val="B07861AA4B7B4B249B0D55DFDA8D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074A4-5975-4E80-9EC2-27697469DF60}"/>
      </w:docPartPr>
      <w:docPartBody>
        <w:p w:rsidR="00CC7A9E" w:rsidRDefault="006462EC">
          <w:pPr>
            <w:pStyle w:val="B07861AA4B7B4B249B0D55DFDA8DA403"/>
          </w:pPr>
          <w:r w:rsidRPr="00B07339">
            <w:t>[Name]</w:t>
          </w:r>
        </w:p>
      </w:docPartBody>
    </w:docPart>
    <w:docPart>
      <w:docPartPr>
        <w:name w:val="06E104B17C97404299FCB7ED4F32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89E09-EE47-4ADA-A071-259EFAF10D6D}"/>
      </w:docPartPr>
      <w:docPartBody>
        <w:p w:rsidR="00CC7A9E" w:rsidRDefault="006462EC">
          <w:pPr>
            <w:pStyle w:val="06E104B17C97404299FCB7ED4F32A3E3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444ECFA9107447B4B3501F7C7CC13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947E1-AA23-4007-BBAF-22894AF34FB9}"/>
      </w:docPartPr>
      <w:docPartBody>
        <w:p w:rsidR="00CC7A9E" w:rsidRDefault="006462EC">
          <w:pPr>
            <w:pStyle w:val="444ECFA9107447B4B3501F7C7CC135BF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02F642F253AA41CE87FF3596694D2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F917B-7040-417A-BEA4-6C43901F1B2C}"/>
      </w:docPartPr>
      <w:docPartBody>
        <w:p w:rsidR="00CC7A9E" w:rsidRDefault="006462EC">
          <w:pPr>
            <w:pStyle w:val="02F642F253AA41CE87FF3596694D26FE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67A31D7285D441F85E018459FF0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9A2A-4EE9-4D80-96D0-88DC7234AB45}"/>
      </w:docPartPr>
      <w:docPartBody>
        <w:p w:rsidR="00CC7A9E" w:rsidRDefault="006462EC">
          <w:pPr>
            <w:pStyle w:val="E67A31D7285D441F85E018459FF0D4F7"/>
          </w:pPr>
          <w:r w:rsidRPr="00B07339">
            <w:t>[Name]</w:t>
          </w:r>
        </w:p>
      </w:docPartBody>
    </w:docPart>
    <w:docPart>
      <w:docPartPr>
        <w:name w:val="83A8718130E04184B752E52446442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5E19-BB9D-4F46-9729-CFDAFF1498A3}"/>
      </w:docPartPr>
      <w:docPartBody>
        <w:p w:rsidR="00CC7A9E" w:rsidRDefault="006462EC">
          <w:pPr>
            <w:pStyle w:val="83A8718130E04184B752E52446442FA3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B9CBCE8F5E97473CA585D30CD5416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039AA-98E6-4D82-9A90-62794D264B8A}"/>
      </w:docPartPr>
      <w:docPartBody>
        <w:p w:rsidR="00CC7A9E" w:rsidRDefault="006462EC">
          <w:pPr>
            <w:pStyle w:val="B9CBCE8F5E97473CA585D30CD54164D9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D6BD6818E9354CE3B72DEC058F203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B031D-992A-4633-9E5A-28E9E346E235}"/>
      </w:docPartPr>
      <w:docPartBody>
        <w:p w:rsidR="00CC7A9E" w:rsidRDefault="006462EC">
          <w:pPr>
            <w:pStyle w:val="D6BD6818E9354CE3B72DEC058F2034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BA70EDB429514647AA5FFB4AB9128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754F-408B-4DDC-A644-962979BDCDAF}"/>
      </w:docPartPr>
      <w:docPartBody>
        <w:p w:rsidR="00CC7A9E" w:rsidRDefault="006462EC">
          <w:pPr>
            <w:pStyle w:val="BA70EDB429514647AA5FFB4AB91282F0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152AA96174374C0380B964C9CB2EC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5E34F-D962-49B6-9C8F-E3715B873B75}"/>
      </w:docPartPr>
      <w:docPartBody>
        <w:p w:rsidR="00CC7A9E" w:rsidRDefault="006462EC">
          <w:pPr>
            <w:pStyle w:val="152AA96174374C0380B964C9CB2EC9D2"/>
          </w:pPr>
          <w:r>
            <w:rPr>
              <w:rStyle w:val="PlaceholderText"/>
            </w:rPr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EC"/>
    <w:rsid w:val="006462EC"/>
    <w:rsid w:val="00B818B6"/>
    <w:rsid w:val="00C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9EBD37ECA1411F99F3970ED448350F">
    <w:name w:val="209EBD37ECA1411F99F3970ED448350F"/>
  </w:style>
  <w:style w:type="paragraph" w:customStyle="1" w:styleId="17C49B0B700F4F9E979929A1DAE6E78F">
    <w:name w:val="17C49B0B700F4F9E979929A1DAE6E78F"/>
  </w:style>
  <w:style w:type="paragraph" w:customStyle="1" w:styleId="A421C7860FFE4EE5AC1ECC6591067C50">
    <w:name w:val="A421C7860FFE4EE5AC1ECC6591067C50"/>
  </w:style>
  <w:style w:type="paragraph" w:customStyle="1" w:styleId="F6516E4D0DEC4138ADD31D25DCEAA20F">
    <w:name w:val="F6516E4D0DEC4138ADD31D25DCEAA20F"/>
  </w:style>
  <w:style w:type="paragraph" w:customStyle="1" w:styleId="580771D515BE4C17A866F4FFCD3A5F4C">
    <w:name w:val="580771D515BE4C17A866F4FFCD3A5F4C"/>
  </w:style>
  <w:style w:type="paragraph" w:customStyle="1" w:styleId="9F5D2D1B91AE47A8B7C192E5F83D7C0F">
    <w:name w:val="9F5D2D1B91AE47A8B7C192E5F83D7C0F"/>
  </w:style>
  <w:style w:type="paragraph" w:customStyle="1" w:styleId="0E6534ED056E4C36BB15940AF6748031">
    <w:name w:val="0E6534ED056E4C36BB15940AF6748031"/>
  </w:style>
  <w:style w:type="paragraph" w:customStyle="1" w:styleId="B07861AA4B7B4B249B0D55DFDA8DA403">
    <w:name w:val="B07861AA4B7B4B249B0D55DFDA8DA403"/>
  </w:style>
  <w:style w:type="paragraph" w:customStyle="1" w:styleId="06E104B17C97404299FCB7ED4F32A3E3">
    <w:name w:val="06E104B17C97404299FCB7ED4F32A3E3"/>
  </w:style>
  <w:style w:type="paragraph" w:customStyle="1" w:styleId="444ECFA9107447B4B3501F7C7CC135BF">
    <w:name w:val="444ECFA9107447B4B3501F7C7CC135BF"/>
  </w:style>
  <w:style w:type="paragraph" w:customStyle="1" w:styleId="02F642F253AA41CE87FF3596694D26FE">
    <w:name w:val="02F642F253AA41CE87FF3596694D26FE"/>
  </w:style>
  <w:style w:type="paragraph" w:customStyle="1" w:styleId="00560DCC71044269A2E5AB9FF381BA41">
    <w:name w:val="00560DCC71044269A2E5AB9FF381BA41"/>
  </w:style>
  <w:style w:type="paragraph" w:customStyle="1" w:styleId="E67A31D7285D441F85E018459FF0D4F7">
    <w:name w:val="E67A31D7285D441F85E018459FF0D4F7"/>
  </w:style>
  <w:style w:type="paragraph" w:customStyle="1" w:styleId="83A8718130E04184B752E52446442FA3">
    <w:name w:val="83A8718130E04184B752E52446442FA3"/>
  </w:style>
  <w:style w:type="paragraph" w:customStyle="1" w:styleId="B9CBCE8F5E97473CA585D30CD54164D9">
    <w:name w:val="B9CBCE8F5E97473CA585D30CD54164D9"/>
  </w:style>
  <w:style w:type="paragraph" w:customStyle="1" w:styleId="D6BD6818E9354CE3B72DEC058F2034F3">
    <w:name w:val="D6BD6818E9354CE3B72DEC058F2034F3"/>
  </w:style>
  <w:style w:type="paragraph" w:customStyle="1" w:styleId="BA70EDB429514647AA5FFB4AB91282F0">
    <w:name w:val="BA70EDB429514647AA5FFB4AB91282F0"/>
  </w:style>
  <w:style w:type="paragraph" w:customStyle="1" w:styleId="152AA96174374C0380B964C9CB2EC9D2">
    <w:name w:val="152AA96174374C0380B964C9CB2EC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C:\Users\cwilliams\OneDrive\IIUSA\Claude Training Invoice - IIUSA March 2017.dotx</Template>
  <TotalTime>10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creator>Claude L. Williams</dc:creator>
  <cp:keywords/>
  <cp:lastModifiedBy>McGruder, Ausar</cp:lastModifiedBy>
  <cp:revision>2</cp:revision>
  <cp:lastPrinted>2017-03-20T17:33:00Z</cp:lastPrinted>
  <dcterms:created xsi:type="dcterms:W3CDTF">2017-10-26T17:46:00Z</dcterms:created>
  <dcterms:modified xsi:type="dcterms:W3CDTF">2017-10-26T18:45:00Z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